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99"/>
      </w:tblGrid>
      <w:tr w:rsidR="001D3A36" w:rsidTr="001D3A36">
        <w:tc>
          <w:tcPr>
            <w:tcW w:w="4077" w:type="dxa"/>
          </w:tcPr>
          <w:p w:rsidR="001D3A36" w:rsidRPr="001D3A36" w:rsidRDefault="001D3A36" w:rsidP="001D3A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3A36">
              <w:rPr>
                <w:rFonts w:ascii="Times New Roman" w:hAnsi="Times New Roman" w:cs="Times New Roman"/>
                <w:b/>
                <w:bCs/>
              </w:rPr>
              <w:t>UBND THÀNH PHỐ ĐÀ NẴNG</w:t>
            </w:r>
          </w:p>
          <w:p w:rsidR="001D3A36" w:rsidRDefault="001D3A36" w:rsidP="001D3A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3A36">
              <w:rPr>
                <w:rFonts w:ascii="Times New Roman" w:hAnsi="Times New Roman" w:cs="Times New Roman"/>
                <w:b/>
                <w:bCs/>
              </w:rPr>
              <w:t>SỞ GIAO THÔNG VẬN TẢI</w:t>
            </w:r>
          </w:p>
          <w:p w:rsidR="001D3A36" w:rsidRPr="001D3A36" w:rsidRDefault="001D3A36" w:rsidP="001D3A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--------------------</w:t>
            </w:r>
          </w:p>
          <w:p w:rsidR="001D3A36" w:rsidRDefault="001D3A36" w:rsidP="001D3A3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99" w:type="dxa"/>
          </w:tcPr>
          <w:p w:rsidR="001D3A36" w:rsidRDefault="001D3A36" w:rsidP="001D3A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CỘNG HÒA XÃ HỘI CHỦ NGHĨA VIỆT NAM</w:t>
            </w:r>
          </w:p>
          <w:p w:rsidR="001D3A36" w:rsidRDefault="001D3A36" w:rsidP="001D3A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Độc lập – Tự do – Hạnh Phúc</w:t>
            </w:r>
          </w:p>
          <w:p w:rsidR="001D3A36" w:rsidRPr="001D3A36" w:rsidRDefault="001D3A36" w:rsidP="001D3A36">
            <w:pPr>
              <w:jc w:val="center"/>
              <w:rPr>
                <w:rFonts w:ascii="Times New Roman" w:hAnsi="Times New Roman" w:cs="Times New Roman"/>
              </w:rPr>
            </w:pPr>
            <w:r w:rsidRPr="001D3A36">
              <w:rPr>
                <w:rFonts w:ascii="Times New Roman" w:hAnsi="Times New Roman" w:cs="Times New Roman"/>
              </w:rPr>
              <w:t>-----------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D3A36">
              <w:rPr>
                <w:rFonts w:ascii="Times New Roman" w:hAnsi="Times New Roman" w:cs="Times New Roman"/>
              </w:rPr>
              <w:t>-</w:t>
            </w:r>
            <w:r w:rsidRPr="001D3A36">
              <w:rPr>
                <w:rFonts w:ascii="VNI-Times" w:hAnsi="VNI-Times"/>
                <w:sz w:val="28"/>
              </w:rPr>
              <w:sym w:font="Wingdings" w:char="F026"/>
            </w:r>
            <w:r>
              <w:rPr>
                <w:rFonts w:ascii="VNI-Times" w:hAnsi="VNI-Times"/>
                <w:sz w:val="28"/>
              </w:rPr>
              <w:t xml:space="preserve"> </w:t>
            </w:r>
            <w:r w:rsidRPr="001D3A36">
              <w:rPr>
                <w:rFonts w:ascii="VNI-Times" w:hAnsi="VNI-Times"/>
                <w:sz w:val="28"/>
              </w:rPr>
              <w:t>----------</w:t>
            </w:r>
          </w:p>
        </w:tc>
      </w:tr>
    </w:tbl>
    <w:p w:rsidR="001D3A36" w:rsidRDefault="001D3A36" w:rsidP="001D3A36">
      <w:pPr>
        <w:spacing w:after="0"/>
        <w:rPr>
          <w:rFonts w:ascii="Times New Roman" w:hAnsi="Times New Roman" w:cs="Times New Roman"/>
          <w:b/>
          <w:bCs/>
        </w:rPr>
      </w:pPr>
    </w:p>
    <w:p w:rsidR="001D3A36" w:rsidRDefault="001D3A36" w:rsidP="001D3A3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1D3A36" w:rsidRPr="001D3A36" w:rsidRDefault="001D3A36" w:rsidP="001D3A3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D3A36">
        <w:rPr>
          <w:rFonts w:ascii="Times New Roman" w:hAnsi="Times New Roman" w:cs="Times New Roman"/>
          <w:b/>
          <w:bCs/>
          <w:sz w:val="40"/>
          <w:szCs w:val="40"/>
        </w:rPr>
        <w:t>BÁO CÁO</w:t>
      </w:r>
    </w:p>
    <w:p w:rsidR="001D3A36" w:rsidRPr="001D3A36" w:rsidRDefault="001D3A36" w:rsidP="001D3A36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D3A36">
        <w:rPr>
          <w:rFonts w:ascii="Times New Roman" w:hAnsi="Times New Roman" w:cs="Times New Roman"/>
          <w:b/>
          <w:bCs/>
          <w:sz w:val="30"/>
          <w:szCs w:val="30"/>
        </w:rPr>
        <w:t xml:space="preserve">GIÁM SÁT HOẠT ĐỘNG </w:t>
      </w:r>
      <w:r w:rsidR="003D568E">
        <w:rPr>
          <w:rFonts w:ascii="Times New Roman" w:hAnsi="Times New Roman" w:cs="Times New Roman"/>
          <w:b/>
          <w:bCs/>
          <w:sz w:val="30"/>
          <w:szCs w:val="30"/>
        </w:rPr>
        <w:t>CHI TIẾT</w:t>
      </w:r>
    </w:p>
    <w:p w:rsidR="001D3A36" w:rsidRDefault="001D3A36" w:rsidP="001D3A36">
      <w:pPr>
        <w:spacing w:after="0"/>
        <w:rPr>
          <w:rFonts w:ascii="Times New Roman" w:hAnsi="Times New Roman" w:cs="Times New Roman"/>
          <w:b/>
          <w:bCs/>
        </w:rPr>
      </w:pPr>
    </w:p>
    <w:p w:rsidR="001D3A36" w:rsidRPr="001D3A36" w:rsidRDefault="001D3A36" w:rsidP="001D3A36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1D3A36">
        <w:rPr>
          <w:rFonts w:ascii="Times New Roman" w:hAnsi="Times New Roman" w:cs="Times New Roman"/>
          <w:b/>
          <w:bCs/>
          <w:sz w:val="26"/>
          <w:szCs w:val="26"/>
        </w:rPr>
        <w:t xml:space="preserve">Thời gian xuất báo cáo:  </w:t>
      </w:r>
      <w:r w:rsidR="00FA1C34">
        <w:rPr>
          <w:rFonts w:ascii="Times New Roman" w:hAnsi="Times New Roman" w:cs="Times New Roman"/>
          <w:sz w:val="26"/>
          <w:szCs w:val="26"/>
        </w:rPr>
        <w:t>{exportTime}</w:t>
      </w:r>
    </w:p>
    <w:p w:rsidR="00B817BD" w:rsidRPr="00B817BD" w:rsidRDefault="001D3A36" w:rsidP="002E3ABA">
      <w:pPr>
        <w:spacing w:after="0"/>
        <w:rPr>
          <w:rFonts w:ascii="Times New Roman" w:hAnsi="Times New Roman" w:cs="Times New Roman"/>
          <w:sz w:val="26"/>
          <w:szCs w:val="26"/>
        </w:rPr>
        <w:sectPr w:rsidR="00B817BD" w:rsidRPr="00B817BD" w:rsidSect="00E349DC">
          <w:footerReference w:type="default" r:id="rId8"/>
          <w:pgSz w:w="12240" w:h="15840"/>
          <w:pgMar w:top="1134" w:right="1440" w:bottom="1135" w:left="1440" w:header="720" w:footer="720" w:gutter="0"/>
          <w:cols w:space="720"/>
          <w:docGrid w:linePitch="360"/>
        </w:sectPr>
      </w:pPr>
      <w:r w:rsidRPr="001D3A36">
        <w:rPr>
          <w:rFonts w:ascii="Times New Roman" w:hAnsi="Times New Roman" w:cs="Times New Roman"/>
          <w:b/>
          <w:bCs/>
          <w:sz w:val="26"/>
          <w:szCs w:val="26"/>
        </w:rPr>
        <w:t xml:space="preserve">Thời gian quan trắc: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 w:rsidR="000F7219">
        <w:rPr>
          <w:rFonts w:ascii="Times New Roman" w:hAnsi="Times New Roman" w:cs="Times New Roman"/>
          <w:sz w:val="26"/>
          <w:szCs w:val="26"/>
        </w:rPr>
        <w:t>Từ</w:t>
      </w:r>
      <w:r w:rsidRPr="001D3A3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A1C34">
        <w:rPr>
          <w:rFonts w:ascii="Times New Roman" w:hAnsi="Times New Roman" w:cs="Times New Roman"/>
          <w:sz w:val="26"/>
          <w:szCs w:val="26"/>
        </w:rPr>
        <w:t xml:space="preserve">{fromTime} </w:t>
      </w:r>
      <w:r>
        <w:rPr>
          <w:rFonts w:ascii="Times New Roman" w:hAnsi="Times New Roman" w:cs="Times New Roman"/>
          <w:sz w:val="26"/>
          <w:szCs w:val="26"/>
        </w:rPr>
        <w:t>đến</w:t>
      </w:r>
      <w:r w:rsidR="00FA1C34">
        <w:rPr>
          <w:rFonts w:ascii="Times New Roman" w:hAnsi="Times New Roman" w:cs="Times New Roman"/>
          <w:sz w:val="26"/>
          <w:szCs w:val="26"/>
        </w:rPr>
        <w:t xml:space="preserve"> {toTime}</w:t>
      </w:r>
      <w:bookmarkStart w:id="0" w:name="_GoBack"/>
      <w:bookmarkEnd w:id="0"/>
      <w:r w:rsidR="000F7219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B145FF" w:rsidRDefault="00023A0F" w:rsidP="00BE2F8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23A0F">
        <w:rPr>
          <w:rFonts w:ascii="Times New Roman" w:hAnsi="Times New Roman" w:cs="Times New Roman"/>
          <w:b/>
          <w:bCs/>
          <w:sz w:val="26"/>
          <w:szCs w:val="26"/>
        </w:rPr>
        <w:lastRenderedPageBreak/>
        <w:t>BẢNG TỔNG HỢP SỐ LIỆU QUAN TRẮC</w:t>
      </w:r>
    </w:p>
    <w:p w:rsidR="00023A0F" w:rsidRPr="00023A0F" w:rsidRDefault="00023A0F" w:rsidP="00F44EBD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9"/>
        <w:gridCol w:w="1969"/>
        <w:gridCol w:w="1969"/>
        <w:gridCol w:w="1969"/>
        <w:gridCol w:w="1969"/>
        <w:gridCol w:w="1969"/>
        <w:gridCol w:w="1969"/>
      </w:tblGrid>
      <w:tr w:rsidR="00501742" w:rsidRPr="00501742" w:rsidTr="00501742">
        <w:tc>
          <w:tcPr>
            <w:tcW w:w="1969" w:type="dxa"/>
            <w:shd w:val="clear" w:color="auto" w:fill="auto"/>
          </w:tcPr>
          <w:p w:rsidR="00501742" w:rsidRPr="00501742" w:rsidRDefault="00501742" w:rsidP="00C07358">
            <w:pPr>
              <w:spacing w:after="0"/>
              <w:rPr>
                <w:rFonts w:ascii="Times New Roman" w:hAnsi="Times New Roman" w:cs="Times New Roman"/>
                <w:sz w:val="24"/>
                <w:szCs w:val="26"/>
              </w:rPr>
            </w:pPr>
            <w:bookmarkStart w:id="1" w:name="Table"/>
            <w:bookmarkEnd w:id="1"/>
            <w:r w:rsidRPr="00501742">
              <w:rPr>
                <w:rFonts w:ascii="Times New Roman" w:hAnsi="Times New Roman" w:cs="Times New Roman"/>
                <w:sz w:val="24"/>
                <w:szCs w:val="26"/>
              </w:rPr>
              <w:t>SENSOR</w:t>
            </w:r>
          </w:p>
        </w:tc>
        <w:tc>
          <w:tcPr>
            <w:tcW w:w="1969" w:type="dxa"/>
            <w:shd w:val="clear" w:color="auto" w:fill="auto"/>
          </w:tcPr>
          <w:p w:rsidR="00501742" w:rsidRPr="00501742" w:rsidRDefault="00501742" w:rsidP="00C07358">
            <w:pPr>
              <w:spacing w:after="0"/>
              <w:rPr>
                <w:rFonts w:ascii="Times New Roman" w:hAnsi="Times New Roman" w:cs="Times New Roman"/>
                <w:sz w:val="24"/>
                <w:szCs w:val="26"/>
              </w:rPr>
            </w:pPr>
            <w:r w:rsidRPr="00501742">
              <w:rPr>
                <w:rFonts w:ascii="Times New Roman" w:hAnsi="Times New Roman" w:cs="Times New Roman"/>
                <w:sz w:val="24"/>
                <w:szCs w:val="26"/>
              </w:rPr>
              <w:t>MAX</w:t>
            </w:r>
          </w:p>
        </w:tc>
        <w:tc>
          <w:tcPr>
            <w:tcW w:w="1969" w:type="dxa"/>
            <w:shd w:val="clear" w:color="auto" w:fill="auto"/>
          </w:tcPr>
          <w:p w:rsidR="00501742" w:rsidRPr="00501742" w:rsidRDefault="00501742" w:rsidP="00C07358">
            <w:pPr>
              <w:spacing w:after="0"/>
              <w:rPr>
                <w:rFonts w:ascii="Times New Roman" w:hAnsi="Times New Roman" w:cs="Times New Roman"/>
                <w:sz w:val="24"/>
                <w:szCs w:val="26"/>
              </w:rPr>
            </w:pPr>
            <w:r w:rsidRPr="00501742">
              <w:rPr>
                <w:rFonts w:ascii="Times New Roman" w:hAnsi="Times New Roman" w:cs="Times New Roman"/>
                <w:sz w:val="24"/>
                <w:szCs w:val="26"/>
              </w:rPr>
              <w:t>MIN</w:t>
            </w:r>
          </w:p>
        </w:tc>
        <w:tc>
          <w:tcPr>
            <w:tcW w:w="1969" w:type="dxa"/>
            <w:shd w:val="clear" w:color="auto" w:fill="auto"/>
          </w:tcPr>
          <w:p w:rsidR="00501742" w:rsidRPr="00501742" w:rsidRDefault="00501742" w:rsidP="00C07358">
            <w:pPr>
              <w:spacing w:after="0"/>
              <w:rPr>
                <w:rFonts w:ascii="Times New Roman" w:hAnsi="Times New Roman" w:cs="Times New Roman"/>
                <w:sz w:val="24"/>
                <w:szCs w:val="26"/>
              </w:rPr>
            </w:pPr>
            <w:r w:rsidRPr="00501742">
              <w:rPr>
                <w:rFonts w:ascii="Times New Roman" w:hAnsi="Times New Roman" w:cs="Times New Roman"/>
                <w:sz w:val="24"/>
                <w:szCs w:val="26"/>
              </w:rPr>
              <w:t>LIMIT</w:t>
            </w:r>
          </w:p>
        </w:tc>
        <w:tc>
          <w:tcPr>
            <w:tcW w:w="1969" w:type="dxa"/>
            <w:shd w:val="clear" w:color="auto" w:fill="auto"/>
          </w:tcPr>
          <w:p w:rsidR="00501742" w:rsidRPr="00501742" w:rsidRDefault="00501742" w:rsidP="00C07358">
            <w:pPr>
              <w:spacing w:after="0"/>
              <w:rPr>
                <w:rFonts w:ascii="Times New Roman" w:hAnsi="Times New Roman" w:cs="Times New Roman"/>
                <w:sz w:val="24"/>
                <w:szCs w:val="26"/>
              </w:rPr>
            </w:pPr>
            <w:r w:rsidRPr="00501742">
              <w:rPr>
                <w:rFonts w:ascii="Times New Roman" w:hAnsi="Times New Roman" w:cs="Times New Roman"/>
                <w:sz w:val="24"/>
                <w:szCs w:val="26"/>
              </w:rPr>
              <w:t>ALARM</w:t>
            </w:r>
          </w:p>
        </w:tc>
        <w:tc>
          <w:tcPr>
            <w:tcW w:w="1969" w:type="dxa"/>
            <w:shd w:val="clear" w:color="auto" w:fill="auto"/>
          </w:tcPr>
          <w:p w:rsidR="00501742" w:rsidRPr="00501742" w:rsidRDefault="00501742" w:rsidP="00C07358">
            <w:pPr>
              <w:spacing w:after="0"/>
              <w:rPr>
                <w:rFonts w:ascii="Times New Roman" w:hAnsi="Times New Roman" w:cs="Times New Roman"/>
                <w:sz w:val="24"/>
                <w:szCs w:val="26"/>
              </w:rPr>
            </w:pPr>
            <w:r w:rsidRPr="00501742">
              <w:rPr>
                <w:rFonts w:ascii="Times New Roman" w:hAnsi="Times New Roman" w:cs="Times New Roman"/>
                <w:sz w:val="24"/>
                <w:szCs w:val="26"/>
              </w:rPr>
              <w:t>TIMEMAX</w:t>
            </w:r>
          </w:p>
        </w:tc>
        <w:tc>
          <w:tcPr>
            <w:tcW w:w="1969" w:type="dxa"/>
            <w:shd w:val="clear" w:color="auto" w:fill="auto"/>
          </w:tcPr>
          <w:p w:rsidR="00501742" w:rsidRPr="00501742" w:rsidRDefault="00501742" w:rsidP="00C07358">
            <w:pPr>
              <w:spacing w:after="0"/>
              <w:rPr>
                <w:rFonts w:ascii="Times New Roman" w:hAnsi="Times New Roman" w:cs="Times New Roman"/>
                <w:sz w:val="24"/>
                <w:szCs w:val="26"/>
              </w:rPr>
            </w:pPr>
            <w:r w:rsidRPr="00501742">
              <w:rPr>
                <w:rFonts w:ascii="Times New Roman" w:hAnsi="Times New Roman" w:cs="Times New Roman"/>
                <w:sz w:val="24"/>
                <w:szCs w:val="26"/>
              </w:rPr>
              <w:t>TIMEMIN</w:t>
            </w:r>
          </w:p>
        </w:tc>
      </w:tr>
      <w:tr w:rsidR="00501742" w:rsidRPr="00501742" w:rsidTr="00501742">
        <w:tc>
          <w:tcPr>
            <w:tcW w:w="1969" w:type="dxa"/>
            <w:shd w:val="clear" w:color="auto" w:fill="auto"/>
          </w:tcPr>
          <w:p w:rsidR="00501742" w:rsidRPr="00501742" w:rsidRDefault="002E3ABA" w:rsidP="00C07358">
            <w:pPr>
              <w:spacing w:after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{#data}{SENSOR}</w:t>
            </w:r>
          </w:p>
        </w:tc>
        <w:tc>
          <w:tcPr>
            <w:tcW w:w="1969" w:type="dxa"/>
            <w:shd w:val="clear" w:color="auto" w:fill="auto"/>
          </w:tcPr>
          <w:p w:rsidR="00501742" w:rsidRPr="00501742" w:rsidRDefault="002E3ABA" w:rsidP="00C07358">
            <w:pPr>
              <w:spacing w:after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{MAX}</w:t>
            </w:r>
          </w:p>
        </w:tc>
        <w:tc>
          <w:tcPr>
            <w:tcW w:w="1969" w:type="dxa"/>
            <w:shd w:val="clear" w:color="auto" w:fill="auto"/>
          </w:tcPr>
          <w:p w:rsidR="00501742" w:rsidRPr="00501742" w:rsidRDefault="002E3ABA" w:rsidP="00C07358">
            <w:pPr>
              <w:spacing w:after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{MIN}</w:t>
            </w:r>
          </w:p>
        </w:tc>
        <w:tc>
          <w:tcPr>
            <w:tcW w:w="1969" w:type="dxa"/>
            <w:shd w:val="clear" w:color="auto" w:fill="auto"/>
          </w:tcPr>
          <w:p w:rsidR="00501742" w:rsidRPr="00501742" w:rsidRDefault="002E3ABA" w:rsidP="00C07358">
            <w:pPr>
              <w:spacing w:after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{LIMIT}</w:t>
            </w:r>
          </w:p>
        </w:tc>
        <w:tc>
          <w:tcPr>
            <w:tcW w:w="1969" w:type="dxa"/>
            <w:shd w:val="clear" w:color="auto" w:fill="auto"/>
          </w:tcPr>
          <w:p w:rsidR="00501742" w:rsidRPr="00501742" w:rsidRDefault="002E3ABA" w:rsidP="00C07358">
            <w:pPr>
              <w:spacing w:after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{ALARM}</w:t>
            </w:r>
          </w:p>
        </w:tc>
        <w:tc>
          <w:tcPr>
            <w:tcW w:w="1969" w:type="dxa"/>
            <w:shd w:val="clear" w:color="auto" w:fill="auto"/>
          </w:tcPr>
          <w:p w:rsidR="00501742" w:rsidRPr="00501742" w:rsidRDefault="002E3ABA" w:rsidP="00C07358">
            <w:pPr>
              <w:spacing w:after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{TIMEMAX}</w:t>
            </w:r>
          </w:p>
        </w:tc>
        <w:tc>
          <w:tcPr>
            <w:tcW w:w="1969" w:type="dxa"/>
            <w:shd w:val="clear" w:color="auto" w:fill="auto"/>
          </w:tcPr>
          <w:p w:rsidR="00501742" w:rsidRPr="00501742" w:rsidRDefault="002E3ABA" w:rsidP="00C07358">
            <w:pPr>
              <w:spacing w:after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{TIMEMIN}{/data}</w:t>
            </w:r>
          </w:p>
        </w:tc>
      </w:tr>
    </w:tbl>
    <w:p w:rsidR="00B145FF" w:rsidRDefault="00B145FF" w:rsidP="00C07358">
      <w:pPr>
        <w:spacing w:after="0"/>
        <w:rPr>
          <w:rFonts w:ascii="Times New Roman" w:hAnsi="Times New Roman" w:cs="Times New Roman"/>
          <w:sz w:val="26"/>
          <w:szCs w:val="26"/>
        </w:rPr>
        <w:sectPr w:rsidR="00B145FF" w:rsidSect="00B145FF">
          <w:pgSz w:w="15840" w:h="12240" w:orient="landscape"/>
          <w:pgMar w:top="1440" w:right="1134" w:bottom="1440" w:left="1134" w:header="720" w:footer="720" w:gutter="0"/>
          <w:cols w:space="720"/>
          <w:docGrid w:linePitch="360"/>
        </w:sectPr>
      </w:pPr>
    </w:p>
    <w:p w:rsidR="007D003A" w:rsidRPr="002E3ABA" w:rsidRDefault="007D003A" w:rsidP="002E3ABA">
      <w:pPr>
        <w:tabs>
          <w:tab w:val="left" w:pos="6011"/>
        </w:tabs>
        <w:rPr>
          <w:rFonts w:ascii="Times New Roman" w:hAnsi="Times New Roman" w:cs="Times New Roman"/>
          <w:sz w:val="26"/>
          <w:szCs w:val="26"/>
        </w:rPr>
      </w:pPr>
      <w:bookmarkStart w:id="2" w:name="Sensor"/>
      <w:bookmarkStart w:id="3" w:name="SensorVibra"/>
      <w:bookmarkEnd w:id="2"/>
      <w:bookmarkEnd w:id="3"/>
    </w:p>
    <w:sectPr w:rsidR="007D003A" w:rsidRPr="002E3ABA" w:rsidSect="00E349DC">
      <w:pgSz w:w="12240" w:h="15840"/>
      <w:pgMar w:top="1134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7EB" w:rsidRDefault="00A247EB" w:rsidP="004060A9">
      <w:pPr>
        <w:spacing w:after="0" w:line="240" w:lineRule="auto"/>
      </w:pPr>
      <w:r>
        <w:separator/>
      </w:r>
    </w:p>
  </w:endnote>
  <w:endnote w:type="continuationSeparator" w:id="0">
    <w:p w:rsidR="00A247EB" w:rsidRDefault="00A247EB" w:rsidP="00406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ABF" w:rsidRPr="00B145FF" w:rsidRDefault="00A247EB" w:rsidP="00023A0F">
    <w:pPr>
      <w:pStyle w:val="Footer"/>
      <w:tabs>
        <w:tab w:val="clear" w:pos="9360"/>
        <w:tab w:val="left" w:pos="9356"/>
      </w:tabs>
      <w:jc w:val="right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-677110537"/>
        <w:docPartObj>
          <w:docPartGallery w:val="Page Numbers (Bottom of Page)"/>
          <w:docPartUnique/>
        </w:docPartObj>
      </w:sdtPr>
      <w:sdtEndPr/>
      <w:sdtContent>
        <w:r w:rsidR="009E1EF8" w:rsidRPr="00B145FF">
          <w:rPr>
            <w:rFonts w:ascii="Times New Roman" w:hAnsi="Times New Roman" w:cs="Times New Roman"/>
          </w:rPr>
          <w:t xml:space="preserve"> Trang | </w:t>
        </w:r>
        <w:r w:rsidR="009E1EF8" w:rsidRPr="00B145FF">
          <w:rPr>
            <w:rFonts w:ascii="Times New Roman" w:hAnsi="Times New Roman" w:cs="Times New Roman"/>
          </w:rPr>
          <w:fldChar w:fldCharType="begin"/>
        </w:r>
        <w:r w:rsidR="009E1EF8" w:rsidRPr="00B145FF">
          <w:rPr>
            <w:rFonts w:ascii="Times New Roman" w:hAnsi="Times New Roman" w:cs="Times New Roman"/>
          </w:rPr>
          <w:instrText xml:space="preserve"> PAGE   \* MERGEFORMAT </w:instrText>
        </w:r>
        <w:r w:rsidR="009E1EF8" w:rsidRPr="00B145FF">
          <w:rPr>
            <w:rFonts w:ascii="Times New Roman" w:hAnsi="Times New Roman" w:cs="Times New Roman"/>
          </w:rPr>
          <w:fldChar w:fldCharType="separate"/>
        </w:r>
        <w:r w:rsidR="00FA1C34">
          <w:rPr>
            <w:rFonts w:ascii="Times New Roman" w:hAnsi="Times New Roman" w:cs="Times New Roman"/>
            <w:noProof/>
          </w:rPr>
          <w:t>1</w:t>
        </w:r>
        <w:r w:rsidR="009E1EF8" w:rsidRPr="00B145FF">
          <w:rPr>
            <w:rFonts w:ascii="Times New Roman" w:hAnsi="Times New Roman" w:cs="Times New Roman"/>
            <w:noProof/>
          </w:rPr>
          <w:fldChar w:fldCharType="end"/>
        </w:r>
        <w:r w:rsidR="009E1EF8" w:rsidRPr="00B145FF">
          <w:rPr>
            <w:rFonts w:ascii="Times New Roman" w:hAnsi="Times New Roman" w:cs="Times New Roman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7EB" w:rsidRDefault="00A247EB" w:rsidP="004060A9">
      <w:pPr>
        <w:spacing w:after="0" w:line="240" w:lineRule="auto"/>
      </w:pPr>
      <w:r>
        <w:separator/>
      </w:r>
    </w:p>
  </w:footnote>
  <w:footnote w:type="continuationSeparator" w:id="0">
    <w:p w:rsidR="00A247EB" w:rsidRDefault="00A247EB" w:rsidP="00406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F4C40"/>
    <w:multiLevelType w:val="hybridMultilevel"/>
    <w:tmpl w:val="610CA018"/>
    <w:lvl w:ilvl="0" w:tplc="BEDCB1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A2154"/>
    <w:multiLevelType w:val="hybridMultilevel"/>
    <w:tmpl w:val="DA5EF91A"/>
    <w:lvl w:ilvl="0" w:tplc="0590A64A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D2D5F"/>
    <w:multiLevelType w:val="hybridMultilevel"/>
    <w:tmpl w:val="E95A9FFE"/>
    <w:lvl w:ilvl="0" w:tplc="308CB75C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75E7C"/>
    <w:multiLevelType w:val="hybridMultilevel"/>
    <w:tmpl w:val="DA5EF91A"/>
    <w:lvl w:ilvl="0" w:tplc="0590A64A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927B2"/>
    <w:multiLevelType w:val="hybridMultilevel"/>
    <w:tmpl w:val="0C4A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42"/>
    <w:rsid w:val="00023A0F"/>
    <w:rsid w:val="0007103D"/>
    <w:rsid w:val="00091555"/>
    <w:rsid w:val="000A3871"/>
    <w:rsid w:val="000B35DD"/>
    <w:rsid w:val="000B73CD"/>
    <w:rsid w:val="000C4200"/>
    <w:rsid w:val="000C7536"/>
    <w:rsid w:val="000F7219"/>
    <w:rsid w:val="00114C83"/>
    <w:rsid w:val="00130AF2"/>
    <w:rsid w:val="00133112"/>
    <w:rsid w:val="00135753"/>
    <w:rsid w:val="001774EA"/>
    <w:rsid w:val="0018098D"/>
    <w:rsid w:val="00193FA3"/>
    <w:rsid w:val="001A3D78"/>
    <w:rsid w:val="001C1D43"/>
    <w:rsid w:val="001D3A36"/>
    <w:rsid w:val="001E1D0B"/>
    <w:rsid w:val="001E575D"/>
    <w:rsid w:val="001E6F56"/>
    <w:rsid w:val="00213CC7"/>
    <w:rsid w:val="002241A1"/>
    <w:rsid w:val="0024794A"/>
    <w:rsid w:val="0025299B"/>
    <w:rsid w:val="00267811"/>
    <w:rsid w:val="00281828"/>
    <w:rsid w:val="002E3ABA"/>
    <w:rsid w:val="002F2B07"/>
    <w:rsid w:val="002F7759"/>
    <w:rsid w:val="003175A9"/>
    <w:rsid w:val="00363171"/>
    <w:rsid w:val="003740E8"/>
    <w:rsid w:val="0038605A"/>
    <w:rsid w:val="003C4C13"/>
    <w:rsid w:val="003D568E"/>
    <w:rsid w:val="00401521"/>
    <w:rsid w:val="0040532B"/>
    <w:rsid w:val="004060A9"/>
    <w:rsid w:val="004077C8"/>
    <w:rsid w:val="00411ABF"/>
    <w:rsid w:val="0041759E"/>
    <w:rsid w:val="00432172"/>
    <w:rsid w:val="00456BA7"/>
    <w:rsid w:val="004A56F6"/>
    <w:rsid w:val="004C2BCB"/>
    <w:rsid w:val="004C2EFF"/>
    <w:rsid w:val="004E2265"/>
    <w:rsid w:val="00501742"/>
    <w:rsid w:val="005413D2"/>
    <w:rsid w:val="00541CFE"/>
    <w:rsid w:val="005556F3"/>
    <w:rsid w:val="005A3CDC"/>
    <w:rsid w:val="005B0BF4"/>
    <w:rsid w:val="005B1941"/>
    <w:rsid w:val="005C25E3"/>
    <w:rsid w:val="005C5FB8"/>
    <w:rsid w:val="005D0056"/>
    <w:rsid w:val="005D0C9C"/>
    <w:rsid w:val="00600CB6"/>
    <w:rsid w:val="00605DB7"/>
    <w:rsid w:val="0061758C"/>
    <w:rsid w:val="00642B9D"/>
    <w:rsid w:val="006503F5"/>
    <w:rsid w:val="00652EB1"/>
    <w:rsid w:val="00655014"/>
    <w:rsid w:val="006955F3"/>
    <w:rsid w:val="006A6A23"/>
    <w:rsid w:val="006B2956"/>
    <w:rsid w:val="006B2FED"/>
    <w:rsid w:val="006B5396"/>
    <w:rsid w:val="006D4121"/>
    <w:rsid w:val="006D582D"/>
    <w:rsid w:val="006F642B"/>
    <w:rsid w:val="00701C77"/>
    <w:rsid w:val="00701DEA"/>
    <w:rsid w:val="007159AA"/>
    <w:rsid w:val="00722B66"/>
    <w:rsid w:val="00725DF4"/>
    <w:rsid w:val="00761BBF"/>
    <w:rsid w:val="00762715"/>
    <w:rsid w:val="00781DEA"/>
    <w:rsid w:val="0078421F"/>
    <w:rsid w:val="007849F7"/>
    <w:rsid w:val="007943C0"/>
    <w:rsid w:val="007A6BB9"/>
    <w:rsid w:val="007B4751"/>
    <w:rsid w:val="007B4DDF"/>
    <w:rsid w:val="007B62C8"/>
    <w:rsid w:val="007D003A"/>
    <w:rsid w:val="00800D1E"/>
    <w:rsid w:val="0080165B"/>
    <w:rsid w:val="00802511"/>
    <w:rsid w:val="008535D5"/>
    <w:rsid w:val="008542F7"/>
    <w:rsid w:val="00856155"/>
    <w:rsid w:val="0088304E"/>
    <w:rsid w:val="008A7075"/>
    <w:rsid w:val="008B0004"/>
    <w:rsid w:val="008B6E34"/>
    <w:rsid w:val="008B6EE4"/>
    <w:rsid w:val="008B7773"/>
    <w:rsid w:val="008C0AE6"/>
    <w:rsid w:val="0092239F"/>
    <w:rsid w:val="00927933"/>
    <w:rsid w:val="00932E60"/>
    <w:rsid w:val="00934293"/>
    <w:rsid w:val="009502D2"/>
    <w:rsid w:val="0095275D"/>
    <w:rsid w:val="00970346"/>
    <w:rsid w:val="009B6A0F"/>
    <w:rsid w:val="009C525E"/>
    <w:rsid w:val="009D0CBE"/>
    <w:rsid w:val="009D6CD0"/>
    <w:rsid w:val="009E1EF8"/>
    <w:rsid w:val="00A247EB"/>
    <w:rsid w:val="00A24D42"/>
    <w:rsid w:val="00A36FE6"/>
    <w:rsid w:val="00A4296C"/>
    <w:rsid w:val="00A44129"/>
    <w:rsid w:val="00A442C4"/>
    <w:rsid w:val="00A4531C"/>
    <w:rsid w:val="00A6319D"/>
    <w:rsid w:val="00A77149"/>
    <w:rsid w:val="00A80FF2"/>
    <w:rsid w:val="00AF54D7"/>
    <w:rsid w:val="00B13504"/>
    <w:rsid w:val="00B145FF"/>
    <w:rsid w:val="00B41E9C"/>
    <w:rsid w:val="00B53342"/>
    <w:rsid w:val="00B65598"/>
    <w:rsid w:val="00B817BD"/>
    <w:rsid w:val="00B86BEE"/>
    <w:rsid w:val="00B9587F"/>
    <w:rsid w:val="00BA506C"/>
    <w:rsid w:val="00BE2F8A"/>
    <w:rsid w:val="00C07358"/>
    <w:rsid w:val="00C2509E"/>
    <w:rsid w:val="00C30484"/>
    <w:rsid w:val="00C479EF"/>
    <w:rsid w:val="00C579CD"/>
    <w:rsid w:val="00C64C8B"/>
    <w:rsid w:val="00C718C6"/>
    <w:rsid w:val="00C86477"/>
    <w:rsid w:val="00C97097"/>
    <w:rsid w:val="00CA6509"/>
    <w:rsid w:val="00CB611C"/>
    <w:rsid w:val="00CD79BD"/>
    <w:rsid w:val="00CE393D"/>
    <w:rsid w:val="00CF354B"/>
    <w:rsid w:val="00D01610"/>
    <w:rsid w:val="00D03426"/>
    <w:rsid w:val="00D30631"/>
    <w:rsid w:val="00D37517"/>
    <w:rsid w:val="00D52DD1"/>
    <w:rsid w:val="00D6129B"/>
    <w:rsid w:val="00D63A23"/>
    <w:rsid w:val="00D64B8B"/>
    <w:rsid w:val="00D66575"/>
    <w:rsid w:val="00D670D9"/>
    <w:rsid w:val="00D71893"/>
    <w:rsid w:val="00D73346"/>
    <w:rsid w:val="00D745DE"/>
    <w:rsid w:val="00D8185E"/>
    <w:rsid w:val="00DA58C5"/>
    <w:rsid w:val="00DB58BF"/>
    <w:rsid w:val="00DC4E41"/>
    <w:rsid w:val="00DD4504"/>
    <w:rsid w:val="00DD730C"/>
    <w:rsid w:val="00E03AFB"/>
    <w:rsid w:val="00E13D55"/>
    <w:rsid w:val="00E2713D"/>
    <w:rsid w:val="00E349DC"/>
    <w:rsid w:val="00EA7F74"/>
    <w:rsid w:val="00ED53B5"/>
    <w:rsid w:val="00EE2CA7"/>
    <w:rsid w:val="00F0449F"/>
    <w:rsid w:val="00F260B6"/>
    <w:rsid w:val="00F357A5"/>
    <w:rsid w:val="00F44EBD"/>
    <w:rsid w:val="00F63369"/>
    <w:rsid w:val="00FA1C34"/>
    <w:rsid w:val="00FB7077"/>
    <w:rsid w:val="00FD50D4"/>
    <w:rsid w:val="00FF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FB4DE8-498B-4B6C-8154-F5E2C936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6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0A9"/>
  </w:style>
  <w:style w:type="paragraph" w:styleId="Footer">
    <w:name w:val="footer"/>
    <w:basedOn w:val="Normal"/>
    <w:link w:val="FooterChar"/>
    <w:uiPriority w:val="99"/>
    <w:unhideWhenUsed/>
    <w:rsid w:val="00406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0A9"/>
  </w:style>
  <w:style w:type="paragraph" w:styleId="BalloonText">
    <w:name w:val="Balloon Text"/>
    <w:basedOn w:val="Normal"/>
    <w:link w:val="BalloonTextChar"/>
    <w:uiPriority w:val="99"/>
    <w:semiHidden/>
    <w:unhideWhenUsed/>
    <w:rsid w:val="00406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oftware\CustomReportFormGD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609DB-B66E-44DB-B2A4-64715C99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CustomReportFormGD1.dotx</Template>
  <TotalTime>5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 QUẢN LÝ CẦU THUẬN PHƯỚC</vt:lpstr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 QUẢN LÝ CẦU THUẬN PHƯỚC</dc:title>
  <dc:creator>ADMIN</dc:creator>
  <cp:lastModifiedBy>OS</cp:lastModifiedBy>
  <cp:revision>3</cp:revision>
  <dcterms:created xsi:type="dcterms:W3CDTF">2022-04-03T09:25:00Z</dcterms:created>
  <dcterms:modified xsi:type="dcterms:W3CDTF">2022-04-06T09:58:00Z</dcterms:modified>
</cp:coreProperties>
</file>